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6F0A8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  <w:r w:rsidRPr="008B5277">
        <w:rPr>
          <w:noProof/>
        </w:rPr>
        <w:drawing>
          <wp:inline distT="0" distB="0" distL="0" distR="0" wp14:anchorId="4D00BE3B" wp14:editId="308ECDFA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8AB35BE" w14:textId="77777777" w:rsidR="00C6554A" w:rsidRDefault="00B02D0E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96A877F4801543829941F064C2DBAB8C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14:paraId="5B39BC9F" w14:textId="77777777" w:rsidR="00C6554A" w:rsidRPr="00D5413C" w:rsidRDefault="00B02D0E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20802BADD1AE40669B3C60646AEBB768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14:paraId="510610AE" w14:textId="77777777" w:rsidR="00C6554A" w:rsidRDefault="00B02D0E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466FD78798F140CC9B8AF7DD356E95BE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4E169E17B0C647668F6C69069E2E0EFA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F4717C3150F44D1298CFB9246AEFC348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sdt>
      <w:sdtPr>
        <w:alias w:val="Heading 1:"/>
        <w:tag w:val="Heading 1:"/>
        <w:id w:val="1549648056"/>
        <w:placeholder>
          <w:docPart w:val="CF7DFD4A51E94F3B8009E7123C17028F"/>
        </w:placeholder>
        <w:temporary/>
        <w:showingPlcHdr/>
        <w15:appearance w15:val="hidden"/>
      </w:sdtPr>
      <w:sdtEndPr/>
      <w:sdtContent>
        <w:p w14:paraId="70BAB2C8" w14:textId="77777777"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115B78B37EF04052A59CFC2B0773D6AA"/>
        </w:placeholder>
        <w:temporary/>
        <w:showingPlcHdr/>
        <w15:appearance w15:val="hidden"/>
      </w:sdtPr>
      <w:sdtEndPr/>
      <w:sdtContent>
        <w:p w14:paraId="45699F1D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0009EA24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FC0CDEF6D6814068BA8701984B957CCB"/>
        </w:placeholder>
        <w:temporary/>
        <w:showingPlcHdr/>
        <w15:appearance w15:val="hidden"/>
      </w:sdtPr>
      <w:sdtEndPr/>
      <w:sdtContent>
        <w:p w14:paraId="176808F3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0D2C09A7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6D7B15B7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25FCF128" w14:textId="77777777" w:rsidR="00C6554A" w:rsidRPr="00D5413C" w:rsidRDefault="00B02D0E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6DB05C574B604E31A8386D6C9A486957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0908AA3B521A4140BD081B58620DC20A"/>
        </w:placeholder>
        <w:temporary/>
        <w:showingPlcHdr/>
        <w15:appearance w15:val="hidden"/>
      </w:sdtPr>
      <w:sdtEndPr/>
      <w:sdtContent>
        <w:p w14:paraId="73BC4D8A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19F7A850" w14:textId="77777777"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E02DB" w14:textId="77777777" w:rsidR="00B02D0E" w:rsidRDefault="00B02D0E" w:rsidP="00C6554A">
      <w:pPr>
        <w:spacing w:before="0" w:after="0" w:line="240" w:lineRule="auto"/>
      </w:pPr>
      <w:r>
        <w:separator/>
      </w:r>
    </w:p>
  </w:endnote>
  <w:endnote w:type="continuationSeparator" w:id="0">
    <w:p w14:paraId="1D4C9800" w14:textId="77777777" w:rsidR="00B02D0E" w:rsidRDefault="00B02D0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EA8D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C6DEC" w14:textId="77777777" w:rsidR="00B02D0E" w:rsidRDefault="00B02D0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87DD6F8" w14:textId="77777777" w:rsidR="00B02D0E" w:rsidRDefault="00B02D0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77"/>
    <w:rsid w:val="002554CD"/>
    <w:rsid w:val="00293B83"/>
    <w:rsid w:val="002A6077"/>
    <w:rsid w:val="002B4294"/>
    <w:rsid w:val="00333D0D"/>
    <w:rsid w:val="004C049F"/>
    <w:rsid w:val="005000E2"/>
    <w:rsid w:val="006A3CE7"/>
    <w:rsid w:val="00B02D0E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AD6B8"/>
  <w15:chartTrackingRefBased/>
  <w15:docId w15:val="{8BF1110F-5DEC-445A-AB8A-D2EDAD50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o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A877F4801543829941F064C2DBA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427DE-5B3F-4A66-BFA9-CC94AA9AABD4}"/>
      </w:docPartPr>
      <w:docPartBody>
        <w:p w:rsidR="00000000" w:rsidRDefault="006F46C5">
          <w:pPr>
            <w:pStyle w:val="96A877F4801543829941F064C2DBAB8C"/>
          </w:pPr>
          <w:r w:rsidRPr="00D5413C">
            <w:t>Report Title</w:t>
          </w:r>
        </w:p>
      </w:docPartBody>
    </w:docPart>
    <w:docPart>
      <w:docPartPr>
        <w:name w:val="20802BADD1AE40669B3C60646AEBB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3E9B3-0732-4A26-9F9A-8B1884F15F47}"/>
      </w:docPartPr>
      <w:docPartBody>
        <w:p w:rsidR="00000000" w:rsidRDefault="006F46C5">
          <w:pPr>
            <w:pStyle w:val="20802BADD1AE40669B3C60646AEBB768"/>
          </w:pPr>
          <w:r w:rsidRPr="00D5413C">
            <w:t>REPORT SUBTITLE</w:t>
          </w:r>
        </w:p>
      </w:docPartBody>
    </w:docPart>
    <w:docPart>
      <w:docPartPr>
        <w:name w:val="466FD78798F140CC9B8AF7DD356E9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878E1-52DE-443C-A5A9-3B2F7E285F6D}"/>
      </w:docPartPr>
      <w:docPartBody>
        <w:p w:rsidR="00000000" w:rsidRDefault="006F46C5">
          <w:pPr>
            <w:pStyle w:val="466FD78798F140CC9B8AF7DD356E95BE"/>
          </w:pPr>
          <w:r>
            <w:t>Name</w:t>
          </w:r>
        </w:p>
      </w:docPartBody>
    </w:docPart>
    <w:docPart>
      <w:docPartPr>
        <w:name w:val="4E169E17B0C647668F6C69069E2E0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D708D-FEA4-4742-86B9-7C8A962D3EB9}"/>
      </w:docPartPr>
      <w:docPartBody>
        <w:p w:rsidR="00000000" w:rsidRDefault="006F46C5">
          <w:pPr>
            <w:pStyle w:val="4E169E17B0C647668F6C69069E2E0EFA"/>
          </w:pPr>
          <w:r>
            <w:t>Course Title</w:t>
          </w:r>
        </w:p>
      </w:docPartBody>
    </w:docPart>
    <w:docPart>
      <w:docPartPr>
        <w:name w:val="F4717C3150F44D1298CFB9246AEFC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3263-3B67-4017-BF85-97B6EF5D1DC8}"/>
      </w:docPartPr>
      <w:docPartBody>
        <w:p w:rsidR="00000000" w:rsidRDefault="006F46C5">
          <w:pPr>
            <w:pStyle w:val="F4717C3150F44D1298CFB9246AEFC348"/>
          </w:pPr>
          <w:r>
            <w:t>Date</w:t>
          </w:r>
        </w:p>
      </w:docPartBody>
    </w:docPart>
    <w:docPart>
      <w:docPartPr>
        <w:name w:val="CF7DFD4A51E94F3B8009E7123C170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EF673-CC26-4ACA-A958-F01D699F4A54}"/>
      </w:docPartPr>
      <w:docPartBody>
        <w:p w:rsidR="00000000" w:rsidRDefault="006F46C5">
          <w:pPr>
            <w:pStyle w:val="CF7DFD4A51E94F3B8009E7123C17028F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115B78B37EF04052A59CFC2B0773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243A3-8D38-4672-9B25-4F2AD15B94FD}"/>
      </w:docPartPr>
      <w:docPartBody>
        <w:p w:rsidR="00FA6547" w:rsidRDefault="006F46C5" w:rsidP="00C6554A">
          <w:r>
            <w:t>To replace the placeholder text on this page, you can just select it all and then start typing. But don’t do that just yet!</w:t>
          </w:r>
        </w:p>
        <w:p w:rsidR="00000000" w:rsidRDefault="006F46C5">
          <w:pPr>
            <w:pStyle w:val="115B78B37EF04052A59CFC2B0773D6AA"/>
          </w:pPr>
          <w:r>
            <w:t xml:space="preserve">First check out a few tips to help you quickly format your </w:t>
          </w:r>
          <w:r>
            <w:t>report. You might be amazed at how easy it is.</w:t>
          </w:r>
        </w:p>
      </w:docPartBody>
    </w:docPart>
    <w:docPart>
      <w:docPartPr>
        <w:name w:val="FC0CDEF6D6814068BA8701984B957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5AE6-246B-4D05-A6E8-65F683A44341}"/>
      </w:docPartPr>
      <w:docPartBody>
        <w:p w:rsidR="00FA6547" w:rsidRPr="00514122" w:rsidRDefault="006F46C5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6F46C5" w:rsidP="00C6554A">
          <w:pPr>
            <w:pStyle w:val="ListBullet"/>
          </w:pPr>
          <w:r w:rsidRPr="00514122">
            <w:t>Notice other styles in that gallery as well, such as for a quote, a numbered list, or a bulleted list like this o</w:t>
          </w:r>
          <w:r w:rsidRPr="00514122">
            <w:t>ne.</w:t>
          </w:r>
        </w:p>
        <w:p w:rsidR="00000000" w:rsidRDefault="006F46C5">
          <w:pPr>
            <w:pStyle w:val="FC0CDEF6D6814068BA8701984B957CCB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6DB05C574B604E31A8386D6C9A486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8C6C0-19C7-4004-B4C9-1846BEF93F0D}"/>
      </w:docPartPr>
      <w:docPartBody>
        <w:p w:rsidR="00000000" w:rsidRDefault="006F46C5">
          <w:pPr>
            <w:pStyle w:val="6DB05C574B604E31A8386D6C9A486957"/>
          </w:pPr>
          <w:r>
            <w:t>Heading 2</w:t>
          </w:r>
        </w:p>
      </w:docPartBody>
    </w:docPart>
    <w:docPart>
      <w:docPartPr>
        <w:name w:val="0908AA3B521A4140BD081B58620DC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A7048-12DD-46EE-A6CF-157676240E0F}"/>
      </w:docPartPr>
      <w:docPartBody>
        <w:p w:rsidR="00FA6547" w:rsidRDefault="006F46C5" w:rsidP="00C6554A">
          <w:r>
            <w:t xml:space="preserve">You might like the photo on the cover page as much as we do, but if it’s not ideal for your report, it’s easy </w:t>
          </w:r>
          <w:r>
            <w:t>to replace it with your own.</w:t>
          </w:r>
        </w:p>
        <w:p w:rsidR="00000000" w:rsidRDefault="006F46C5">
          <w:pPr>
            <w:pStyle w:val="0908AA3B521A4140BD081B58620DC20A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C5"/>
    <w:rsid w:val="006F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A877F4801543829941F064C2DBAB8C">
    <w:name w:val="96A877F4801543829941F064C2DBAB8C"/>
  </w:style>
  <w:style w:type="paragraph" w:customStyle="1" w:styleId="20802BADD1AE40669B3C60646AEBB768">
    <w:name w:val="20802BADD1AE40669B3C60646AEBB768"/>
  </w:style>
  <w:style w:type="paragraph" w:customStyle="1" w:styleId="466FD78798F140CC9B8AF7DD356E95BE">
    <w:name w:val="466FD78798F140CC9B8AF7DD356E95BE"/>
  </w:style>
  <w:style w:type="paragraph" w:customStyle="1" w:styleId="4E169E17B0C647668F6C69069E2E0EFA">
    <w:name w:val="4E169E17B0C647668F6C69069E2E0EFA"/>
  </w:style>
  <w:style w:type="paragraph" w:customStyle="1" w:styleId="F4717C3150F44D1298CFB9246AEFC348">
    <w:name w:val="F4717C3150F44D1298CFB9246AEFC348"/>
  </w:style>
  <w:style w:type="paragraph" w:customStyle="1" w:styleId="CF7DFD4A51E94F3B8009E7123C17028F">
    <w:name w:val="CF7DFD4A51E94F3B8009E7123C17028F"/>
  </w:style>
  <w:style w:type="paragraph" w:customStyle="1" w:styleId="115B78B37EF04052A59CFC2B0773D6AA">
    <w:name w:val="115B78B37EF04052A59CFC2B0773D6AA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FC0CDEF6D6814068BA8701984B957CCB">
    <w:name w:val="FC0CDEF6D6814068BA8701984B957CCB"/>
  </w:style>
  <w:style w:type="paragraph" w:customStyle="1" w:styleId="6DB05C574B604E31A8386D6C9A486957">
    <w:name w:val="6DB05C574B604E31A8386D6C9A486957"/>
  </w:style>
  <w:style w:type="paragraph" w:customStyle="1" w:styleId="0908AA3B521A4140BD081B58620DC20A">
    <w:name w:val="0908AA3B521A4140BD081B58620DC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callaghan</dc:creator>
  <cp:keywords/>
  <dc:description/>
  <cp:lastModifiedBy>dane callaghan</cp:lastModifiedBy>
  <cp:revision>1</cp:revision>
  <dcterms:created xsi:type="dcterms:W3CDTF">2019-04-14T11:22:00Z</dcterms:created>
  <dcterms:modified xsi:type="dcterms:W3CDTF">2019-04-14T11:22:00Z</dcterms:modified>
</cp:coreProperties>
</file>